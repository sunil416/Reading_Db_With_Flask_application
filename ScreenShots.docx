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1FEE" w14:textId="715E891C" w:rsidR="009670F0" w:rsidRDefault="009670F0" w:rsidP="0016378F">
      <w:pPr>
        <w:rPr>
          <w:noProof/>
        </w:rPr>
      </w:pPr>
      <w:r>
        <w:rPr>
          <w:noProof/>
        </w:rPr>
        <w:t xml:space="preserve">Initial Screen:      </w:t>
      </w:r>
    </w:p>
    <w:p w14:paraId="695C4624" w14:textId="77777777" w:rsidR="009670F0" w:rsidRDefault="009670F0" w:rsidP="0016378F">
      <w:pPr>
        <w:rPr>
          <w:noProof/>
        </w:rPr>
      </w:pPr>
    </w:p>
    <w:p w14:paraId="391D6F71" w14:textId="2479A283" w:rsidR="00363C0C" w:rsidRDefault="00536E42" w:rsidP="0016378F">
      <w:r>
        <w:rPr>
          <w:noProof/>
        </w:rPr>
        <w:drawing>
          <wp:inline distT="0" distB="0" distL="0" distR="0" wp14:anchorId="276F2DB4" wp14:editId="6F391B5E">
            <wp:extent cx="4029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79B" w14:textId="2C9127C6" w:rsidR="00536E42" w:rsidRDefault="00536E42" w:rsidP="0016378F"/>
    <w:p w14:paraId="57AF8ED3" w14:textId="425E8DD7" w:rsidR="00536E42" w:rsidRDefault="009670F0" w:rsidP="0016378F">
      <w:proofErr w:type="spellStart"/>
      <w:r>
        <w:t>Inital</w:t>
      </w:r>
      <w:proofErr w:type="spellEnd"/>
      <w:r>
        <w:t xml:space="preserve"> Infra created:</w:t>
      </w:r>
    </w:p>
    <w:p w14:paraId="7DA96813" w14:textId="5FCD560D" w:rsidR="00536E42" w:rsidRDefault="00536E42" w:rsidP="0016378F">
      <w:r>
        <w:rPr>
          <w:noProof/>
        </w:rPr>
        <w:drawing>
          <wp:inline distT="0" distB="0" distL="0" distR="0" wp14:anchorId="18E93707" wp14:editId="45F0BF37">
            <wp:extent cx="32670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1D71" w14:textId="7C4BDF3E" w:rsidR="00536E42" w:rsidRDefault="00536E42" w:rsidP="0016378F"/>
    <w:p w14:paraId="05C058BE" w14:textId="41393FD0" w:rsidR="00536E42" w:rsidRDefault="009670F0" w:rsidP="0016378F">
      <w:r>
        <w:t>Hike Table:</w:t>
      </w:r>
    </w:p>
    <w:p w14:paraId="456E7395" w14:textId="74ED8B17" w:rsidR="00536E42" w:rsidRDefault="00536E42" w:rsidP="0016378F">
      <w:r>
        <w:rPr>
          <w:noProof/>
        </w:rPr>
        <w:drawing>
          <wp:inline distT="0" distB="0" distL="0" distR="0" wp14:anchorId="5E2740D4" wp14:editId="22EEEF91">
            <wp:extent cx="33432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F7C7" w14:textId="30F5817A" w:rsidR="00536E42" w:rsidRDefault="00536E42" w:rsidP="0016378F"/>
    <w:p w14:paraId="5574FA5D" w14:textId="784F74A2" w:rsidR="00536E42" w:rsidRDefault="009670F0" w:rsidP="0016378F">
      <w:r>
        <w:t>Employee New Table:</w:t>
      </w:r>
    </w:p>
    <w:p w14:paraId="6A0EB010" w14:textId="408CFBC5" w:rsidR="00536E42" w:rsidRDefault="00536E42" w:rsidP="0016378F">
      <w:r>
        <w:rPr>
          <w:noProof/>
        </w:rPr>
        <w:drawing>
          <wp:inline distT="0" distB="0" distL="0" distR="0" wp14:anchorId="41849AB6" wp14:editId="650D0BDD">
            <wp:extent cx="5761355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9046" w14:textId="3422DBB8" w:rsidR="00536E42" w:rsidRDefault="00536E42" w:rsidP="0016378F"/>
    <w:p w14:paraId="38540427" w14:textId="0A300BA3" w:rsidR="00536E42" w:rsidRDefault="00536E42" w:rsidP="0016378F"/>
    <w:p w14:paraId="703B19EB" w14:textId="265E44EF" w:rsidR="00536E42" w:rsidRDefault="00536E42" w:rsidP="0016378F"/>
    <w:p w14:paraId="29A5BB38" w14:textId="77777777" w:rsidR="009670F0" w:rsidRDefault="009670F0" w:rsidP="0016378F"/>
    <w:p w14:paraId="293FF780" w14:textId="77777777" w:rsidR="009670F0" w:rsidRDefault="009670F0" w:rsidP="0016378F"/>
    <w:p w14:paraId="1CA61099" w14:textId="01E78D3E" w:rsidR="009670F0" w:rsidRDefault="009670F0" w:rsidP="0016378F">
      <w:r>
        <w:lastRenderedPageBreak/>
        <w:t>Old Employee Table</w:t>
      </w:r>
    </w:p>
    <w:p w14:paraId="09874258" w14:textId="1606C451" w:rsidR="00536E42" w:rsidRDefault="00536E42" w:rsidP="0016378F">
      <w:r>
        <w:rPr>
          <w:noProof/>
        </w:rPr>
        <w:drawing>
          <wp:inline distT="0" distB="0" distL="0" distR="0" wp14:anchorId="2DAE9D7B" wp14:editId="1EDC4C64">
            <wp:extent cx="46386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2652" w14:textId="09C3C4A7" w:rsidR="00536E42" w:rsidRDefault="00536E42" w:rsidP="0016378F"/>
    <w:p w14:paraId="365BE84D" w14:textId="7EEB9D32" w:rsidR="00536E42" w:rsidRDefault="00536E42" w:rsidP="0016378F"/>
    <w:p w14:paraId="2FFA9574" w14:textId="3B445A95" w:rsidR="00536E42" w:rsidRDefault="00536E42" w:rsidP="0016378F"/>
    <w:p w14:paraId="4853DEFE" w14:textId="28C412A0" w:rsidR="00536E42" w:rsidRDefault="009670F0" w:rsidP="0016378F">
      <w:r>
        <w:t>Updating the Employee 1</w:t>
      </w:r>
      <w:r w:rsidRPr="009670F0">
        <w:rPr>
          <w:vertAlign w:val="superscript"/>
        </w:rPr>
        <w:t>st</w:t>
      </w:r>
      <w:r>
        <w:t xml:space="preserve"> Name and Last Name from email id in Employee New table:</w:t>
      </w:r>
    </w:p>
    <w:p w14:paraId="647E1E03" w14:textId="555248CF" w:rsidR="00536E42" w:rsidRDefault="00536E42" w:rsidP="0016378F"/>
    <w:p w14:paraId="50C0005E" w14:textId="7C7BE7C1" w:rsidR="00536E42" w:rsidRDefault="00536E42" w:rsidP="0016378F">
      <w:r>
        <w:rPr>
          <w:noProof/>
        </w:rPr>
        <w:drawing>
          <wp:inline distT="0" distB="0" distL="0" distR="0" wp14:anchorId="752ABA77" wp14:editId="633ED4F0">
            <wp:extent cx="5761355" cy="3711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EE2" w14:textId="5210A718" w:rsidR="00536E42" w:rsidRDefault="00536E42" w:rsidP="0016378F"/>
    <w:p w14:paraId="63E72C8B" w14:textId="36A4AEC2" w:rsidR="00536E42" w:rsidRDefault="00536E42" w:rsidP="0016378F"/>
    <w:p w14:paraId="66D10F48" w14:textId="1CE02211" w:rsidR="00536E42" w:rsidRDefault="00536E42" w:rsidP="0016378F"/>
    <w:p w14:paraId="5D87AA95" w14:textId="245F7F23" w:rsidR="009670F0" w:rsidRDefault="009670F0" w:rsidP="0016378F">
      <w:r>
        <w:t>Updating the City in the Employee New Table</w:t>
      </w:r>
    </w:p>
    <w:p w14:paraId="3BF03B3E" w14:textId="050B4CA9" w:rsidR="00536E42" w:rsidRDefault="00536E42" w:rsidP="0016378F">
      <w:r>
        <w:rPr>
          <w:noProof/>
        </w:rPr>
        <w:lastRenderedPageBreak/>
        <w:drawing>
          <wp:inline distT="0" distB="0" distL="0" distR="0" wp14:anchorId="560C3F9A" wp14:editId="34B751E0">
            <wp:extent cx="5761355" cy="2449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C47" w14:textId="77777777" w:rsidR="009670F0" w:rsidRDefault="009670F0" w:rsidP="0016378F"/>
    <w:p w14:paraId="09CE994D" w14:textId="70FFDA3D" w:rsidR="00536E42" w:rsidRDefault="009670F0" w:rsidP="0016378F">
      <w:r>
        <w:t>Updating the Hire Date</w:t>
      </w:r>
    </w:p>
    <w:p w14:paraId="5BB6DE13" w14:textId="11726A0E" w:rsidR="00536E42" w:rsidRDefault="00536E42" w:rsidP="0016378F"/>
    <w:p w14:paraId="6D5B44D2" w14:textId="616C0CCC" w:rsidR="00536E42" w:rsidRDefault="00536E42" w:rsidP="0016378F"/>
    <w:p w14:paraId="0933C627" w14:textId="6CD63AE9" w:rsidR="00536E42" w:rsidRDefault="009670F0" w:rsidP="0016378F">
      <w:r>
        <w:rPr>
          <w:noProof/>
        </w:rPr>
        <w:drawing>
          <wp:inline distT="0" distB="0" distL="0" distR="0" wp14:anchorId="77CF2007" wp14:editId="7782B7E8">
            <wp:extent cx="5761355" cy="246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41C3" w14:textId="77777777" w:rsidR="009670F0" w:rsidRDefault="009670F0" w:rsidP="0016378F"/>
    <w:p w14:paraId="719EF1C1" w14:textId="26C05C3C" w:rsidR="009670F0" w:rsidRDefault="009670F0" w:rsidP="0016378F">
      <w:r>
        <w:t xml:space="preserve">Checking the Experience and </w:t>
      </w:r>
      <w:proofErr w:type="gramStart"/>
      <w:r>
        <w:t>Non Experience</w:t>
      </w:r>
      <w:proofErr w:type="gramEnd"/>
      <w:r>
        <w:t xml:space="preserve"> </w:t>
      </w:r>
    </w:p>
    <w:p w14:paraId="0E89F062" w14:textId="5CD79FAA" w:rsidR="009670F0" w:rsidRDefault="009670F0" w:rsidP="0016378F"/>
    <w:p w14:paraId="57152236" w14:textId="60CE4935" w:rsidR="009670F0" w:rsidRDefault="009670F0" w:rsidP="0016378F"/>
    <w:p w14:paraId="64DB5D0E" w14:textId="0C022CFE" w:rsidR="009670F0" w:rsidRDefault="009670F0" w:rsidP="0016378F">
      <w:r>
        <w:rPr>
          <w:noProof/>
        </w:rPr>
        <w:drawing>
          <wp:inline distT="0" distB="0" distL="0" distR="0" wp14:anchorId="2234C9FC" wp14:editId="35E4223C">
            <wp:extent cx="5761355" cy="106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3E8" w14:textId="2EDD68B6" w:rsidR="009670F0" w:rsidRDefault="009670F0" w:rsidP="0016378F"/>
    <w:p w14:paraId="7F06C796" w14:textId="4223C28C" w:rsidR="009670F0" w:rsidRDefault="009670F0" w:rsidP="0016378F"/>
    <w:p w14:paraId="648CA796" w14:textId="5CE02B87" w:rsidR="009670F0" w:rsidRDefault="009670F0" w:rsidP="0016378F">
      <w:r>
        <w:lastRenderedPageBreak/>
        <w:t xml:space="preserve">Update the Hike </w:t>
      </w:r>
    </w:p>
    <w:p w14:paraId="70EB54D7" w14:textId="44AAB91F" w:rsidR="009670F0" w:rsidRPr="00363C0C" w:rsidRDefault="009670F0" w:rsidP="0016378F">
      <w:r>
        <w:rPr>
          <w:noProof/>
        </w:rPr>
        <w:drawing>
          <wp:inline distT="0" distB="0" distL="0" distR="0" wp14:anchorId="4694FDC2" wp14:editId="67761E58">
            <wp:extent cx="5761355" cy="2151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F0" w:rsidRPr="00363C0C" w:rsidSect="00C4442C">
      <w:footerReference w:type="default" r:id="rId23"/>
      <w:footerReference w:type="first" r:id="rId2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6A61" w14:textId="77777777" w:rsidR="00536E42" w:rsidRDefault="00536E42">
      <w:r>
        <w:separator/>
      </w:r>
    </w:p>
  </w:endnote>
  <w:endnote w:type="continuationSeparator" w:id="0">
    <w:p w14:paraId="30D586C4" w14:textId="77777777" w:rsidR="00536E42" w:rsidRDefault="0053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33F1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F991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91E70" w14:textId="77777777" w:rsidR="00536E42" w:rsidRDefault="00536E42">
      <w:r>
        <w:separator/>
      </w:r>
    </w:p>
  </w:footnote>
  <w:footnote w:type="continuationSeparator" w:id="0">
    <w:p w14:paraId="3248D72C" w14:textId="77777777" w:rsidR="00536E42" w:rsidRDefault="0053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D43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760A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34B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8EF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A07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9EB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EC1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29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69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FA470B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3700ED"/>
    <w:multiLevelType w:val="multilevel"/>
    <w:tmpl w:val="574087B6"/>
    <w:numStyleLink w:val="Philipsbullets"/>
  </w:abstractNum>
  <w:abstractNum w:abstractNumId="15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42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36E42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670F0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F6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363C0C"/>
    <w:pPr>
      <w:keepNext/>
      <w:numPr>
        <w:numId w:val="16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numPr>
        <w:ilvl w:val="1"/>
        <w:numId w:val="16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6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6378F"/>
    <w:rPr>
      <w:rFonts w:asciiTheme="majorHAnsi" w:eastAsiaTheme="majorEastAsia" w:hAnsiTheme="majorHAnsi" w:cstheme="majorBidi"/>
      <w:color w:val="003A65" w:themeColor="accent1" w:themeShade="7F"/>
      <w:sz w:val="24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74492\AppData\Local\Temp\Templafy\WordVsto\a3cgbodn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A4 blank document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a3cgbodn</Template>
  <TotalTime>0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2022-06-22T13:07:00Z</dcterms:created>
  <dcterms:modified xsi:type="dcterms:W3CDTF">2022-06-22T13:07:00Z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637818333732013355</vt:lpwstr>
  </property>
  <property fmtid="{D5CDD505-2E9C-101B-9397-08002B2CF9AE}" pid="5" name="TemplafyUserProfileId">
    <vt:lpwstr>637650314378877275</vt:lpwstr>
  </property>
  <property fmtid="{D5CDD505-2E9C-101B-9397-08002B2CF9AE}" pid="6" name="TemplafyFromBlank">
    <vt:bool>true</vt:bool>
  </property>
</Properties>
</file>